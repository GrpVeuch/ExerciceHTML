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99325101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5B60F2" w:rsidRDefault="005B60F2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233DCD30064043C8921088623AE349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B60F2" w:rsidRDefault="005B60F2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GitHub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9A072EF81415426AB1A22C81B4B0FC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B60F2" w:rsidRDefault="005B60F2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uttilisation</w:t>
              </w:r>
            </w:p>
          </w:sdtContent>
        </w:sdt>
        <w:p w:rsidR="005B60F2" w:rsidRDefault="005B60F2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2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B60F2" w:rsidRDefault="005B60F2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21 mars 2016</w:t>
                                    </w:r>
                                  </w:p>
                                </w:sdtContent>
                              </w:sdt>
                              <w:p w:rsidR="005B60F2" w:rsidRDefault="005B60F2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ETML</w:t>
                                    </w:r>
                                  </w:sdtContent>
                                </w:sdt>
                              </w:p>
                              <w:p w:rsidR="005B60F2" w:rsidRDefault="005B60F2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Théo Di Giacomo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2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B60F2" w:rsidRDefault="005B60F2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r-FR"/>
                                </w:rPr>
                                <w:t>21 mars 2016</w:t>
                              </w:r>
                            </w:p>
                          </w:sdtContent>
                        </w:sdt>
                        <w:p w:rsidR="005B60F2" w:rsidRDefault="005B60F2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ETML</w:t>
                              </w:r>
                            </w:sdtContent>
                          </w:sdt>
                        </w:p>
                        <w:p w:rsidR="005B60F2" w:rsidRDefault="005B60F2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Théo Di Giacomo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60F2" w:rsidRDefault="005B60F2">
          <w:r>
            <w:br w:type="page"/>
          </w:r>
        </w:p>
      </w:sdtContent>
    </w:sdt>
    <w:sdt>
      <w:sdtPr>
        <w:rPr>
          <w:lang w:val="fr-FR"/>
        </w:rPr>
        <w:id w:val="-18044566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B60F2" w:rsidRDefault="005B60F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B60F2" w:rsidRDefault="005B60F2">
          <w:fldSimple w:instr=" TOC \o &quot;1-3&quot; \h \z \u ">
            <w:r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:rsidR="005B60F2" w:rsidRDefault="005B60F2">
      <w:r>
        <w:br w:type="page"/>
      </w:r>
    </w:p>
    <w:p w:rsidR="00181F17" w:rsidRDefault="005B60F2" w:rsidP="005B60F2">
      <w:pPr>
        <w:pStyle w:val="Titre1"/>
      </w:pPr>
      <w:r>
        <w:lastRenderedPageBreak/>
        <w:t>Cloner une structure</w:t>
      </w:r>
    </w:p>
    <w:p w:rsidR="005B60F2" w:rsidRPr="005B60F2" w:rsidRDefault="005B60F2" w:rsidP="005B60F2">
      <w:pPr>
        <w:numPr>
          <w:ilvl w:val="0"/>
          <w:numId w:val="1"/>
        </w:numPr>
      </w:pPr>
      <w:r>
        <w:t>En premier lieu ouvrer GitHub et cliquer sur le bouton « + »</w:t>
      </w:r>
      <w:bookmarkStart w:id="0" w:name="_GoBack"/>
      <w:bookmarkEnd w:id="0"/>
    </w:p>
    <w:sectPr w:rsidR="005B60F2" w:rsidRPr="005B60F2" w:rsidSect="005B60F2">
      <w:headerReference w:type="default" r:id="rId11"/>
      <w:footerReference w:type="default" r:id="rId12"/>
      <w:pgSz w:w="11906" w:h="16838"/>
      <w:pgMar w:top="1417" w:right="1417" w:bottom="1417" w:left="1417" w:header="73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0F2" w:rsidRDefault="005B60F2" w:rsidP="00700ED0">
      <w:r>
        <w:separator/>
      </w:r>
    </w:p>
  </w:endnote>
  <w:endnote w:type="continuationSeparator" w:id="0">
    <w:p w:rsidR="005B60F2" w:rsidRDefault="005B60F2" w:rsidP="00700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3E601A" w:rsidRPr="0093321A" w:rsidTr="00713E0C">
      <w:trPr>
        <w:jc w:val="center"/>
      </w:trPr>
      <w:tc>
        <w:tcPr>
          <w:tcW w:w="3024" w:type="dxa"/>
          <w:vAlign w:val="center"/>
        </w:tcPr>
        <w:p w:rsidR="003E601A" w:rsidRPr="0093321A" w:rsidRDefault="003E601A" w:rsidP="003E601A">
          <w:pPr>
            <w:pStyle w:val="Pieddepage"/>
          </w:pPr>
          <w:r w:rsidRPr="0093321A">
            <w:t>Auteur :</w:t>
          </w:r>
          <w:r w:rsidR="008A2D3D">
            <w:t xml:space="preserve"> </w:t>
          </w:r>
          <w:r w:rsidR="005B60F2">
            <w:fldChar w:fldCharType="begin"/>
          </w:r>
          <w:r w:rsidR="005B60F2">
            <w:instrText xml:space="preserve"> AUTHOR   \* MERGEFORMAT </w:instrText>
          </w:r>
          <w:r w:rsidR="005B60F2">
            <w:fldChar w:fldCharType="separate"/>
          </w:r>
          <w:r w:rsidR="005B60F2">
            <w:rPr>
              <w:noProof/>
            </w:rPr>
            <w:t>Théo Di Giacomo</w:t>
          </w:r>
          <w:r w:rsidR="005B60F2">
            <w:rPr>
              <w:noProof/>
            </w:rPr>
            <w:fldChar w:fldCharType="end"/>
          </w:r>
        </w:p>
      </w:tc>
      <w:tc>
        <w:tcPr>
          <w:tcW w:w="3024" w:type="dxa"/>
        </w:tcPr>
        <w:p w:rsidR="003E601A" w:rsidRPr="0093321A" w:rsidRDefault="003E601A" w:rsidP="003E601A">
          <w:pPr>
            <w:pStyle w:val="Pieddepage"/>
          </w:pPr>
        </w:p>
      </w:tc>
      <w:tc>
        <w:tcPr>
          <w:tcW w:w="3024" w:type="dxa"/>
          <w:vAlign w:val="center"/>
        </w:tcPr>
        <w:p w:rsidR="003E601A" w:rsidRPr="0093321A" w:rsidRDefault="003E601A" w:rsidP="003E601A">
          <w:pPr>
            <w:pStyle w:val="Pieddepage"/>
            <w:jc w:val="right"/>
          </w:pPr>
          <w:r w:rsidRPr="0093321A">
            <w:t>Créé le</w:t>
          </w:r>
          <w:r w:rsidR="00871C4A">
            <w:t xml:space="preserve"> </w:t>
          </w:r>
          <w:fldSimple w:instr=" DATE   \* MERGEFORMAT ">
            <w:r w:rsidR="005B60F2">
              <w:rPr>
                <w:noProof/>
              </w:rPr>
              <w:t>21.03.2016</w:t>
            </w:r>
          </w:fldSimple>
        </w:p>
      </w:tc>
    </w:tr>
    <w:tr w:rsidR="003E601A" w:rsidRPr="0093321A" w:rsidTr="00713E0C">
      <w:trPr>
        <w:jc w:val="center"/>
      </w:trPr>
      <w:tc>
        <w:tcPr>
          <w:tcW w:w="3024" w:type="dxa"/>
          <w:vAlign w:val="center"/>
        </w:tcPr>
        <w:p w:rsidR="003E601A" w:rsidRPr="0093321A" w:rsidRDefault="003E601A" w:rsidP="003E601A">
          <w:pPr>
            <w:pStyle w:val="Pieddepage"/>
          </w:pPr>
          <w:r w:rsidRPr="0093321A">
            <w:t>Modifié par :</w:t>
          </w:r>
          <w:r w:rsidR="008A2D3D">
            <w:t xml:space="preserve"> </w:t>
          </w:r>
          <w:fldSimple w:instr=" USERNAME   \* MERGEFORMAT ">
            <w:r w:rsidR="005B60F2">
              <w:rPr>
                <w:noProof/>
              </w:rPr>
              <w:t>Théo Di Giacomo</w:t>
            </w:r>
          </w:fldSimple>
        </w:p>
      </w:tc>
      <w:tc>
        <w:tcPr>
          <w:tcW w:w="3024" w:type="dxa"/>
          <w:vAlign w:val="center"/>
        </w:tcPr>
        <w:p w:rsidR="003E601A" w:rsidRPr="0093321A" w:rsidRDefault="003E601A" w:rsidP="003E601A">
          <w:pPr>
            <w:pStyle w:val="Pieddepage"/>
            <w:jc w:val="center"/>
          </w:pPr>
          <w:r w:rsidRPr="0093321A">
            <w:t xml:space="preserve">Page </w:t>
          </w:r>
          <w:r w:rsidRPr="0093321A">
            <w:fldChar w:fldCharType="begin"/>
          </w:r>
          <w:r w:rsidRPr="0093321A">
            <w:instrText xml:space="preserve"> PAGE   \* MERGEFORMAT </w:instrText>
          </w:r>
          <w:r w:rsidRPr="0093321A">
            <w:fldChar w:fldCharType="separate"/>
          </w:r>
          <w:r w:rsidR="005B60F2">
            <w:rPr>
              <w:noProof/>
            </w:rPr>
            <w:t>2</w:t>
          </w:r>
          <w:r w:rsidRPr="0093321A">
            <w:fldChar w:fldCharType="end"/>
          </w:r>
          <w:r w:rsidR="00871C4A">
            <w:t xml:space="preserve"> </w:t>
          </w:r>
          <w:r w:rsidRPr="0093321A">
            <w:t xml:space="preserve">sur </w:t>
          </w:r>
          <w:fldSimple w:instr=" NUMPAGES   \* MERGEFORMAT ">
            <w:r w:rsidR="005B60F2">
              <w:rPr>
                <w:noProof/>
              </w:rPr>
              <w:t>2</w:t>
            </w:r>
          </w:fldSimple>
        </w:p>
      </w:tc>
      <w:tc>
        <w:tcPr>
          <w:tcW w:w="3024" w:type="dxa"/>
          <w:vAlign w:val="center"/>
        </w:tcPr>
        <w:p w:rsidR="003E601A" w:rsidRPr="0093321A" w:rsidRDefault="003E601A" w:rsidP="003E601A">
          <w:pPr>
            <w:pStyle w:val="Pieddepage"/>
            <w:jc w:val="right"/>
          </w:pPr>
          <w:r w:rsidRPr="0093321A">
            <w:t xml:space="preserve">Imprimé le </w:t>
          </w:r>
          <w:fldSimple w:instr=" PRINTDATE   \* MERGEFORMAT ">
            <w:r w:rsidR="005B60F2">
              <w:rPr>
                <w:noProof/>
              </w:rPr>
              <w:t>00.00.0000 00:00:00</w:t>
            </w:r>
          </w:fldSimple>
        </w:p>
      </w:tc>
    </w:tr>
    <w:tr w:rsidR="00713E0C" w:rsidRPr="0093321A" w:rsidTr="00713E0C">
      <w:trPr>
        <w:jc w:val="center"/>
      </w:trPr>
      <w:tc>
        <w:tcPr>
          <w:tcW w:w="3024" w:type="dxa"/>
          <w:vAlign w:val="center"/>
        </w:tcPr>
        <w:p w:rsidR="00713E0C" w:rsidRPr="0093321A" w:rsidRDefault="00713E0C" w:rsidP="003E601A">
          <w:pPr>
            <w:pStyle w:val="Pieddepage"/>
          </w:pPr>
          <w:r w:rsidRPr="0093321A">
            <w:t>Version</w:t>
          </w:r>
          <w:r>
            <w:t xml:space="preserve"> </w:t>
          </w:r>
          <w:r w:rsidRPr="0093321A">
            <w:t xml:space="preserve">1 du </w:t>
          </w:r>
          <w:r w:rsidRPr="0093321A">
            <w:fldChar w:fldCharType="begin"/>
          </w:r>
          <w:r w:rsidRPr="0093321A">
            <w:instrText xml:space="preserve"> CREATEDATE  \@ "dd.MM.yyyy"  \* MERGEFORMAT </w:instrText>
          </w:r>
          <w:r w:rsidRPr="0093321A">
            <w:fldChar w:fldCharType="separate"/>
          </w:r>
          <w:r w:rsidR="005B60F2">
            <w:rPr>
              <w:noProof/>
            </w:rPr>
            <w:t>21.03.2016</w:t>
          </w:r>
          <w:r w:rsidRPr="0093321A">
            <w:fldChar w:fldCharType="end"/>
          </w:r>
        </w:p>
      </w:tc>
      <w:tc>
        <w:tcPr>
          <w:tcW w:w="6048" w:type="dxa"/>
          <w:gridSpan w:val="2"/>
        </w:tcPr>
        <w:p w:rsidR="00713E0C" w:rsidRPr="0093321A" w:rsidRDefault="005B60F2" w:rsidP="003E601A">
          <w:pPr>
            <w:pStyle w:val="Pieddepage"/>
            <w:jc w:val="right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</w:tr>
  </w:tbl>
  <w:p w:rsidR="00746DEA" w:rsidRPr="003E601A" w:rsidRDefault="00746DEA" w:rsidP="003E60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0F2" w:rsidRDefault="005B60F2" w:rsidP="00700ED0">
      <w:r>
        <w:separator/>
      </w:r>
    </w:p>
  </w:footnote>
  <w:footnote w:type="continuationSeparator" w:id="0">
    <w:p w:rsidR="005B60F2" w:rsidRDefault="005B60F2" w:rsidP="00700E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52"/>
      <w:gridCol w:w="4493"/>
      <w:gridCol w:w="2327"/>
    </w:tblGrid>
    <w:tr w:rsidR="008A2D3D" w:rsidTr="001A45F9">
      <w:trPr>
        <w:trHeight w:val="416"/>
        <w:jc w:val="center"/>
      </w:trPr>
      <w:tc>
        <w:tcPr>
          <w:tcW w:w="2252" w:type="dxa"/>
          <w:vAlign w:val="center"/>
        </w:tcPr>
        <w:p w:rsidR="008A2D3D" w:rsidRPr="00700ED0" w:rsidRDefault="008A2D3D" w:rsidP="00746DEA">
          <w:pPr>
            <w:pStyle w:val="En-tte"/>
            <w:jc w:val="center"/>
            <w:rPr>
              <w:rFonts w:ascii="ETML L" w:hAnsi="ETML L"/>
            </w:rPr>
          </w:pPr>
          <w:r>
            <w:rPr>
              <w:rFonts w:ascii="ETML L" w:hAnsi="ETML L"/>
            </w:rPr>
            <w:t>ETML</w:t>
          </w:r>
        </w:p>
      </w:tc>
      <w:tc>
        <w:tcPr>
          <w:tcW w:w="4493" w:type="dxa"/>
        </w:tcPr>
        <w:p w:rsidR="008A2D3D" w:rsidRDefault="008A2D3D" w:rsidP="00871C4A">
          <w:pPr>
            <w:pStyle w:val="En-tte"/>
            <w:jc w:val="center"/>
          </w:pPr>
          <w:r>
            <w:rPr>
              <w:rFonts w:ascii="ETML L" w:hAnsi="ETML L"/>
              <w:noProof/>
              <w:lang w:eastAsia="fr-CH"/>
            </w:rPr>
            <w:drawing>
              <wp:inline distT="0" distB="0" distL="0" distR="0" wp14:anchorId="00E23F07" wp14:editId="02989A42">
                <wp:extent cx="333375" cy="304800"/>
                <wp:effectExtent l="0" t="0" r="9525" b="0"/>
                <wp:docPr id="3" name="Image 3" descr="H:\ict 3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:\ict 3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B60F2">
            <w:t>306</w:t>
          </w:r>
        </w:p>
      </w:tc>
      <w:tc>
        <w:tcPr>
          <w:tcW w:w="2327" w:type="dxa"/>
        </w:tcPr>
        <w:p w:rsidR="008A2D3D" w:rsidRDefault="008A2D3D" w:rsidP="00746DEA">
          <w:pPr>
            <w:pStyle w:val="En-tte"/>
          </w:pPr>
          <w:r>
            <w:rPr>
              <w:rFonts w:ascii="ETML L" w:hAnsi="ETML L"/>
              <w:noProof/>
              <w:lang w:eastAsia="fr-CH"/>
            </w:rPr>
            <w:drawing>
              <wp:inline distT="0" distB="0" distL="0" distR="0" wp14:anchorId="3362779F" wp14:editId="6393E317">
                <wp:extent cx="1340747" cy="333375"/>
                <wp:effectExtent l="0" t="0" r="0" b="0"/>
                <wp:docPr id="2" name="Image 2" descr="H:\in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:\in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2737" cy="358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00ED0" w:rsidRDefault="00700ED0" w:rsidP="00746DE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62ED3"/>
    <w:multiLevelType w:val="hybridMultilevel"/>
    <w:tmpl w:val="02E215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F2"/>
    <w:rsid w:val="00181F17"/>
    <w:rsid w:val="00274521"/>
    <w:rsid w:val="003E601A"/>
    <w:rsid w:val="00485F32"/>
    <w:rsid w:val="005B60F2"/>
    <w:rsid w:val="00700ED0"/>
    <w:rsid w:val="00713E0C"/>
    <w:rsid w:val="00746DEA"/>
    <w:rsid w:val="00871C4A"/>
    <w:rsid w:val="008A2D3D"/>
    <w:rsid w:val="00AB4DAA"/>
    <w:rsid w:val="00C60760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9BAA99C-6C0D-4B30-AA00-FBE98303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5C9"/>
  </w:style>
  <w:style w:type="paragraph" w:styleId="Titre1">
    <w:name w:val="heading 1"/>
    <w:basedOn w:val="Normal"/>
    <w:next w:val="Normal"/>
    <w:link w:val="Titre1Car"/>
    <w:uiPriority w:val="9"/>
    <w:qFormat/>
    <w:rsid w:val="005B60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0ED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00ED0"/>
  </w:style>
  <w:style w:type="paragraph" w:styleId="Pieddepage">
    <w:name w:val="footer"/>
    <w:basedOn w:val="Normal"/>
    <w:link w:val="PieddepageCar"/>
    <w:autoRedefine/>
    <w:uiPriority w:val="99"/>
    <w:unhideWhenUsed/>
    <w:rsid w:val="003E601A"/>
    <w:pPr>
      <w:tabs>
        <w:tab w:val="center" w:pos="4536"/>
        <w:tab w:val="right" w:pos="9072"/>
      </w:tabs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E601A"/>
    <w:rPr>
      <w:sz w:val="16"/>
    </w:rPr>
  </w:style>
  <w:style w:type="table" w:styleId="Grilledutableau">
    <w:name w:val="Table Grid"/>
    <w:basedOn w:val="TableauNormal"/>
    <w:uiPriority w:val="39"/>
    <w:rsid w:val="00700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5B60F2"/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60F2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5B60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B60F2"/>
    <w:pPr>
      <w:spacing w:line="259" w:lineRule="auto"/>
      <w:outlineLvl w:val="9"/>
    </w:pPr>
    <w:rPr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odeles\Nor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3DCD30064043C8921088623AE349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069246-46F6-4AEC-AA16-C67D82FF4E92}"/>
      </w:docPartPr>
      <w:docPartBody>
        <w:p w:rsidR="00000000" w:rsidRDefault="00B02430" w:rsidP="00B02430">
          <w:pPr>
            <w:pStyle w:val="233DCD30064043C8921088623AE3498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9A072EF81415426AB1A22C81B4B0FC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C5D922-306D-4652-AB0D-44320FF64C77}"/>
      </w:docPartPr>
      <w:docPartBody>
        <w:p w:rsidR="00000000" w:rsidRDefault="00B02430" w:rsidP="00B02430">
          <w:pPr>
            <w:pStyle w:val="9A072EF81415426AB1A22C81B4B0FC02"/>
          </w:pPr>
          <w:r>
            <w:rPr>
              <w:color w:val="5B9BD5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30"/>
    <w:rsid w:val="00B0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3DCD30064043C8921088623AE34985">
    <w:name w:val="233DCD30064043C8921088623AE34985"/>
    <w:rsid w:val="00B02430"/>
  </w:style>
  <w:style w:type="paragraph" w:customStyle="1" w:styleId="9A072EF81415426AB1A22C81B4B0FC02">
    <w:name w:val="9A072EF81415426AB1A22C81B4B0FC02"/>
    <w:rsid w:val="00B02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2016-03-21T00:00:00</PublishDate>
  <Abstract/>
  <CompanyAddress>Théo Di Giacomo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2CA61A-CC83-444F-BD2F-854DB1AA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5</TotalTime>
  <Pages>3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</dc:title>
  <dc:subject>uttilisation</dc:subject>
  <dc:creator>Théo Di Giacomo</dc:creator>
  <cp:keywords/>
  <dc:description/>
  <cp:lastModifiedBy>Théo Di Giacomo</cp:lastModifiedBy>
  <cp:revision>1</cp:revision>
  <dcterms:created xsi:type="dcterms:W3CDTF">2016-03-21T12:19:00Z</dcterms:created>
  <dcterms:modified xsi:type="dcterms:W3CDTF">2016-03-21T12:24:00Z</dcterms:modified>
</cp:coreProperties>
</file>